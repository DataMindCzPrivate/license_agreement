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F7" w:rsidRDefault="00B95DF7" w:rsidP="0008299F">
      <w:pPr>
        <w:rPr>
          <w:noProof/>
          <w:lang w:eastAsia="cs-CZ"/>
        </w:rPr>
      </w:pPr>
    </w:p>
    <w:p w:rsidR="00AE5A55" w:rsidRDefault="00AE5A55" w:rsidP="0008299F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07E1C37D" wp14:editId="7B1552C5">
            <wp:extent cx="2016125" cy="339725"/>
            <wp:effectExtent l="0" t="0" r="3175" b="3175"/>
            <wp:docPr id="3" name="Obrázek 4" descr="C:\SHARED\Dropbox\Data Mind\Templates\logo\Data-Mind-logo-FINAL-vel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C:\SHARED\Dropbox\Data Mind\Templates\logo\Data-Mind-logo-FINAL-velk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</w:r>
      <w:r>
        <w:rPr>
          <w:noProof/>
          <w:lang w:eastAsia="cs-CZ"/>
        </w:rPr>
        <w:tab/>
        <w:t xml:space="preserve">           </w:t>
      </w:r>
      <w:r>
        <w:rPr>
          <w:noProof/>
          <w:lang w:eastAsia="cs-CZ"/>
        </w:rPr>
        <w:drawing>
          <wp:inline distT="0" distB="0" distL="0" distR="0" wp14:anchorId="02568E2E" wp14:editId="4D993202">
            <wp:extent cx="1368000" cy="50400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boola_logo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47"/>
        <w:tblW w:w="5000" w:type="pct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080"/>
        <w:gridCol w:w="2000"/>
      </w:tblGrid>
      <w:tr w:rsidR="00AE5A55" w:rsidRPr="004A7E5A" w:rsidTr="00AE5A55">
        <w:trPr>
          <w:trHeight w:val="864"/>
        </w:trPr>
        <w:tc>
          <w:tcPr>
            <w:tcW w:w="4008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FFAD00"/>
            <w:vAlign w:val="center"/>
          </w:tcPr>
          <w:p w:rsidR="00AE5A55" w:rsidRPr="00405ADB" w:rsidRDefault="00757B9C" w:rsidP="00757B9C">
            <w:pPr>
              <w:pStyle w:val="Nadpis1"/>
              <w:rPr>
                <w:color w:val="FF9100"/>
              </w:rPr>
            </w:pPr>
            <w:r>
              <w:rPr>
                <w:color w:val="auto"/>
                <w:lang w:val="en-US"/>
              </w:rPr>
              <w:t>PREDICTIVE RFM SEGMENTATION</w:t>
            </w:r>
          </w:p>
        </w:tc>
        <w:tc>
          <w:tcPr>
            <w:tcW w:w="99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5BC4B8"/>
            <w:tcMar>
              <w:left w:w="216" w:type="dxa"/>
            </w:tcMar>
            <w:vAlign w:val="center"/>
          </w:tcPr>
          <w:p w:rsidR="00AE5A55" w:rsidRPr="004A7E5A" w:rsidRDefault="00AE5A55" w:rsidP="00AE5A55">
            <w:pPr>
              <w:pStyle w:val="Bezmezer"/>
              <w:jc w:val="center"/>
              <w:rPr>
                <w:sz w:val="40"/>
                <w:szCs w:val="40"/>
              </w:rPr>
            </w:pPr>
            <w:r w:rsidRPr="00405ADB">
              <w:rPr>
                <w:color w:val="FFFFFF" w:themeColor="background1"/>
                <w:sz w:val="28"/>
                <w:szCs w:val="40"/>
              </w:rPr>
              <w:t>2018</w:t>
            </w:r>
          </w:p>
        </w:tc>
      </w:tr>
    </w:tbl>
    <w:p w:rsidR="004A7E5A" w:rsidRPr="00D008C5" w:rsidRDefault="00405ADB" w:rsidP="00AE5A55">
      <w:pPr>
        <w:rPr>
          <w:lang w:val="en-US" w:eastAsia="cs-CZ"/>
        </w:rPr>
      </w:pPr>
      <w:r w:rsidRPr="004A7E5A">
        <w:rPr>
          <w:lang w:eastAsia="cs-CZ"/>
        </w:rPr>
        <w:t xml:space="preserve"> </w:t>
      </w:r>
    </w:p>
    <w:p w:rsidR="00757B9C" w:rsidRPr="00D008C5" w:rsidRDefault="00757B9C" w:rsidP="00757B9C">
      <w:pPr>
        <w:pStyle w:val="Nadpis1"/>
        <w:rPr>
          <w:color w:val="auto"/>
          <w:lang w:val="en-US"/>
        </w:rPr>
      </w:pPr>
      <w:r>
        <w:rPr>
          <w:color w:val="auto"/>
          <w:lang w:val="en-US"/>
        </w:rPr>
        <w:t xml:space="preserve">PREDICTIVE </w:t>
      </w:r>
      <w:r w:rsidRPr="00D008C5">
        <w:rPr>
          <w:color w:val="auto"/>
          <w:lang w:val="en-US"/>
        </w:rPr>
        <w:t>RFM segmentATION</w:t>
      </w:r>
      <w:r w:rsidR="00BB0BD1">
        <w:rPr>
          <w:color w:val="auto"/>
          <w:lang w:val="en-US"/>
        </w:rPr>
        <w:t xml:space="preserve"> – WHAT IT IS</w:t>
      </w:r>
    </w:p>
    <w:p w:rsidR="00757B9C" w:rsidRPr="00D008C5" w:rsidRDefault="00757B9C" w:rsidP="00757B9C">
      <w:pPr>
        <w:rPr>
          <w:lang w:val="en-US"/>
        </w:rPr>
      </w:pPr>
      <w:r w:rsidRPr="00D008C5">
        <w:rPr>
          <w:lang w:val="en-US"/>
        </w:rPr>
        <w:t xml:space="preserve">Prediction and segmentation model that separates good from the bad customers, based on transactional </w:t>
      </w:r>
      <w:r>
        <w:rPr>
          <w:lang w:val="en-US"/>
        </w:rPr>
        <w:t>data</w:t>
      </w:r>
      <w:r w:rsidRPr="00D008C5">
        <w:rPr>
          <w:lang w:val="en-US"/>
        </w:rPr>
        <w:t>. RFM stands for recency, frequency and monetary, but we provide much more:</w:t>
      </w:r>
      <w:r w:rsidRPr="004733EA">
        <w:rPr>
          <w:b/>
          <w:lang w:val="en-US"/>
        </w:rPr>
        <w:t xml:space="preserve"> prediction of future value and future probability of purchase based on current transactions. </w:t>
      </w:r>
    </w:p>
    <w:p w:rsidR="00757B9C" w:rsidRPr="00D008C5" w:rsidRDefault="00757B9C" w:rsidP="00757B9C">
      <w:pPr>
        <w:rPr>
          <w:lang w:val="en-US"/>
        </w:rPr>
      </w:pPr>
    </w:p>
    <w:p w:rsidR="00EE3FAC" w:rsidRPr="00D008C5" w:rsidRDefault="00BB0BD1" w:rsidP="00EE3FAC">
      <w:pPr>
        <w:pStyle w:val="Nadpis2"/>
        <w:rPr>
          <w:lang w:val="en-US"/>
        </w:rPr>
      </w:pPr>
      <w:r>
        <w:rPr>
          <w:lang w:val="en-US"/>
        </w:rPr>
        <w:t xml:space="preserve">wHAT DO YOU NEED </w:t>
      </w:r>
      <w:r w:rsidR="00A37997">
        <w:rPr>
          <w:lang w:val="en-US"/>
        </w:rPr>
        <w:t>=</w:t>
      </w:r>
      <w:r>
        <w:rPr>
          <w:lang w:val="en-US"/>
        </w:rPr>
        <w:t xml:space="preserve"> </w:t>
      </w:r>
      <w:r w:rsidR="0011112A" w:rsidRPr="00D008C5">
        <w:rPr>
          <w:lang w:val="en-US"/>
        </w:rPr>
        <w:t>INPUT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:rsidR="00EE3FAC" w:rsidRPr="00D008C5" w:rsidRDefault="0011112A" w:rsidP="00EE3FAC">
      <w:pPr>
        <w:spacing w:after="0"/>
        <w:rPr>
          <w:lang w:val="en-US"/>
        </w:rPr>
      </w:pPr>
      <w:r w:rsidRPr="00D008C5">
        <w:rPr>
          <w:lang w:val="en-US"/>
        </w:rPr>
        <w:t>Transactional table with 16 months of current history following attributes</w:t>
      </w:r>
      <w:r w:rsidR="00C650FD">
        <w:rPr>
          <w:lang w:val="en-US"/>
        </w:rPr>
        <w:t xml:space="preserve"> (columns)</w:t>
      </w:r>
      <w:r w:rsidR="00F046CF">
        <w:rPr>
          <w:lang w:val="en-US"/>
        </w:rPr>
        <w:t xml:space="preserve"> in csv or txt</w:t>
      </w:r>
      <w:r w:rsidRPr="00D008C5">
        <w:rPr>
          <w:lang w:val="en-US"/>
        </w:rPr>
        <w:t>:</w:t>
      </w:r>
    </w:p>
    <w:p w:rsidR="0011112A" w:rsidRDefault="00FB1929" w:rsidP="00EE3FAC">
      <w:pPr>
        <w:spacing w:after="0"/>
        <w:rPr>
          <w:lang w:val="en-US"/>
        </w:rPr>
      </w:pPr>
      <w:r>
        <w:rPr>
          <w:lang w:val="en-US"/>
        </w:rPr>
        <w:t xml:space="preserve">Following structure, </w:t>
      </w:r>
      <w:r w:rsidRPr="00F1367E">
        <w:rPr>
          <w:b/>
          <w:lang w:val="en-US"/>
        </w:rPr>
        <w:t>order of columns</w:t>
      </w:r>
      <w:r>
        <w:rPr>
          <w:lang w:val="en-US"/>
        </w:rPr>
        <w:t xml:space="preserve"> </w:t>
      </w:r>
      <w:r w:rsidRPr="00F1367E">
        <w:rPr>
          <w:b/>
          <w:lang w:val="en-US"/>
        </w:rPr>
        <w:t>and their format are crucial for successful</w:t>
      </w:r>
      <w:r>
        <w:rPr>
          <w:lang w:val="en-US"/>
        </w:rPr>
        <w:t xml:space="preserve"> run of the component. Make sure your data follow the prescription:</w:t>
      </w:r>
    </w:p>
    <w:p w:rsidR="00FB1929" w:rsidRPr="00D008C5" w:rsidRDefault="00FB1929" w:rsidP="00EE3FAC">
      <w:pPr>
        <w:spacing w:after="0"/>
        <w:rPr>
          <w:lang w:val="en-US"/>
        </w:rPr>
      </w:pPr>
    </w:p>
    <w:p w:rsidR="0011112A" w:rsidRPr="00D008C5" w:rsidRDefault="00542A08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</w:t>
      </w:r>
      <w:r w:rsidR="0011112A" w:rsidRPr="00D008C5">
        <w:rPr>
          <w:lang w:val="en-US"/>
        </w:rPr>
        <w:t xml:space="preserve">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Customer ID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Date</w:t>
      </w:r>
      <w:r w:rsidR="00FB1929">
        <w:rPr>
          <w:lang w:val="en-US"/>
        </w:rPr>
        <w:t xml:space="preserve"> (in YYYYMMDD format</w:t>
      </w:r>
      <w:r w:rsidR="00664673">
        <w:rPr>
          <w:lang w:val="en-US"/>
        </w:rPr>
        <w:t xml:space="preserve"> =&gt;e.g. </w:t>
      </w:r>
      <w:r w:rsidR="00FB1929">
        <w:rPr>
          <w:lang w:val="en-US"/>
        </w:rPr>
        <w:t xml:space="preserve"> 20181231)</w:t>
      </w:r>
      <w:r w:rsidR="00590711">
        <w:rPr>
          <w:lang w:val="en-US"/>
        </w:rPr>
        <w:t>!!!</w:t>
      </w:r>
    </w:p>
    <w:p w:rsidR="00EE3FAC" w:rsidRPr="00D008C5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Purchase Value</w:t>
      </w:r>
      <w:r w:rsidR="00BF7E30">
        <w:rPr>
          <w:lang w:val="en-US"/>
        </w:rPr>
        <w:t xml:space="preserve"> (Money)</w:t>
      </w:r>
    </w:p>
    <w:p w:rsidR="00EE3FAC" w:rsidRDefault="0011112A" w:rsidP="000B049C">
      <w:pPr>
        <w:pStyle w:val="Odstavecseseznamem"/>
        <w:numPr>
          <w:ilvl w:val="0"/>
          <w:numId w:val="4"/>
        </w:numPr>
        <w:spacing w:after="0"/>
        <w:rPr>
          <w:lang w:val="en-US"/>
        </w:rPr>
      </w:pPr>
      <w:r w:rsidRPr="00D008C5">
        <w:rPr>
          <w:lang w:val="en-US"/>
        </w:rPr>
        <w:t>Product</w:t>
      </w:r>
      <w:r w:rsidR="00EE3FAC" w:rsidRPr="00D008C5">
        <w:rPr>
          <w:lang w:val="en-US"/>
        </w:rPr>
        <w:t xml:space="preserve"> ID</w:t>
      </w:r>
    </w:p>
    <w:p w:rsidR="00B95DF7" w:rsidRDefault="00B95DF7" w:rsidP="00B95DF7">
      <w:pPr>
        <w:spacing w:after="0"/>
        <w:rPr>
          <w:lang w:val="en-US"/>
        </w:rPr>
      </w:pPr>
    </w:p>
    <w:p w:rsidR="00B95DF7" w:rsidRPr="00B95DF7" w:rsidRDefault="00B95DF7" w:rsidP="00B95DF7">
      <w:pPr>
        <w:spacing w:after="0"/>
        <w:rPr>
          <w:lang w:val="en-US"/>
        </w:rPr>
      </w:pPr>
      <w:r>
        <w:rPr>
          <w:lang w:val="en-US"/>
        </w:rPr>
        <w:t xml:space="preserve">For data uploading you can use </w:t>
      </w:r>
      <w:proofErr w:type="spellStart"/>
      <w:r>
        <w:rPr>
          <w:lang w:val="en-US"/>
        </w:rPr>
        <w:t>Keboola’s</w:t>
      </w:r>
      <w:proofErr w:type="spellEnd"/>
      <w:r>
        <w:rPr>
          <w:lang w:val="en-US"/>
        </w:rPr>
        <w:t xml:space="preserve"> extractor component called CSV Import.</w:t>
      </w:r>
      <w:bookmarkStart w:id="0" w:name="_GoBack"/>
      <w:bookmarkEnd w:id="0"/>
    </w:p>
    <w:p w:rsidR="004A7E5A" w:rsidRDefault="0072142D" w:rsidP="00C00D62">
      <w:pPr>
        <w:pStyle w:val="Nadpis2"/>
        <w:rPr>
          <w:lang w:val="en-US"/>
        </w:rPr>
      </w:pPr>
      <w:r>
        <w:rPr>
          <w:lang w:val="en-US"/>
        </w:rPr>
        <w:t xml:space="preserve">How </w:t>
      </w:r>
      <w:r w:rsidR="000F73D6">
        <w:rPr>
          <w:lang w:val="en-US"/>
        </w:rPr>
        <w:t>you do it</w:t>
      </w:r>
    </w:p>
    <w:p w:rsidR="0072142D" w:rsidRPr="0072142D" w:rsidRDefault="0072142D" w:rsidP="0072142D">
      <w:pPr>
        <w:rPr>
          <w:lang w:val="en-US"/>
        </w:rPr>
      </w:pPr>
    </w:p>
    <w:p w:rsidR="0072142D" w:rsidRDefault="0072142D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connection.keboola.com - &gt; Storage</w:t>
      </w:r>
      <w:r w:rsidR="00F046CF">
        <w:rPr>
          <w:lang w:val="en-US"/>
        </w:rPr>
        <w:t xml:space="preserve"> -&gt; Tables -&gt; create new table </w:t>
      </w:r>
      <w:r w:rsidR="00752852">
        <w:rPr>
          <w:lang w:val="en-US"/>
        </w:rPr>
        <w:t>to</w:t>
      </w:r>
      <w:r w:rsidR="00F046CF">
        <w:rPr>
          <w:lang w:val="en-US"/>
        </w:rPr>
        <w:t xml:space="preserve"> your “</w:t>
      </w:r>
      <w:r w:rsidR="00752852">
        <w:rPr>
          <w:lang w:val="en-US"/>
        </w:rPr>
        <w:t>IN</w:t>
      </w:r>
      <w:r w:rsidR="00F046CF">
        <w:rPr>
          <w:lang w:val="en-US"/>
        </w:rPr>
        <w:t>” bucket</w:t>
      </w:r>
    </w:p>
    <w:p w:rsidR="0072142D" w:rsidRDefault="0072142D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Upload file with your transaction data</w:t>
      </w:r>
      <w:r w:rsidR="00F046CF">
        <w:rPr>
          <w:lang w:val="en-US"/>
        </w:rPr>
        <w:t>. Be careful to declare correct delimiter.</w:t>
      </w:r>
      <w:r w:rsidR="003355E9">
        <w:rPr>
          <w:lang w:val="en-US"/>
        </w:rPr>
        <w:t xml:space="preserve"> You can check if your data were imported correctly by clicking to you imported data name and selecting “Data sample” sheet.</w:t>
      </w:r>
    </w:p>
    <w:p w:rsidR="00191766" w:rsidRDefault="00191766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Applications -&gt; Predictive RFM Segmentation</w:t>
      </w:r>
      <w:r w:rsidR="00CA7C48">
        <w:rPr>
          <w:lang w:val="en-US"/>
        </w:rPr>
        <w:t xml:space="preserve"> -&gt; New configuration</w:t>
      </w:r>
    </w:p>
    <w:p w:rsidR="00FA7EEA" w:rsidRDefault="000A6A54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Configuration:  after naming your configuration</w:t>
      </w:r>
    </w:p>
    <w:p w:rsidR="00FA7EEA" w:rsidRDefault="000A6A54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you click on “+ New Table Input” in Table input mapping section and select your file</w:t>
      </w:r>
      <w:r w:rsidR="00FA7EEA">
        <w:rPr>
          <w:lang w:val="en-US"/>
        </w:rPr>
        <w:t>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omit Table Output mapping section altogether and left it unmapped.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Configuration section you fill in Key you received from </w:t>
      </w:r>
      <w:proofErr w:type="spellStart"/>
      <w:r>
        <w:rPr>
          <w:lang w:val="en-US"/>
        </w:rPr>
        <w:t>DataMind</w:t>
      </w:r>
      <w:proofErr w:type="spellEnd"/>
      <w:r>
        <w:rPr>
          <w:lang w:val="en-US"/>
        </w:rPr>
        <w:t xml:space="preserve">. 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“Save”</w:t>
      </w:r>
    </w:p>
    <w:p w:rsidR="00FA7EEA" w:rsidRDefault="00FA7EEA" w:rsidP="000B049C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Run (in upper right section)</w:t>
      </w:r>
    </w:p>
    <w:p w:rsidR="00AC41CB" w:rsidRPr="00FA7EEA" w:rsidRDefault="00AC41CB" w:rsidP="000B049C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component finish its run go to Storage -&gt; </w:t>
      </w:r>
      <w:proofErr w:type="gramStart"/>
      <w:r>
        <w:rPr>
          <w:lang w:val="en-US"/>
        </w:rPr>
        <w:t>Files :</w:t>
      </w:r>
      <w:proofErr w:type="gramEnd"/>
      <w:r>
        <w:rPr>
          <w:lang w:val="en-US"/>
        </w:rPr>
        <w:t xml:space="preserve"> your processed file will be named output_table.csv.gz - &gt; you can download it now.</w:t>
      </w:r>
    </w:p>
    <w:p w:rsidR="0072142D" w:rsidRPr="0072142D" w:rsidRDefault="0072142D" w:rsidP="0072142D">
      <w:pPr>
        <w:rPr>
          <w:lang w:val="en-US"/>
        </w:rPr>
      </w:pPr>
    </w:p>
    <w:p w:rsidR="00EE3FAC" w:rsidRPr="00D008C5" w:rsidRDefault="00AC41CB" w:rsidP="00C00D62">
      <w:pPr>
        <w:pStyle w:val="Nadpis2"/>
        <w:rPr>
          <w:lang w:val="en-US"/>
        </w:rPr>
      </w:pPr>
      <w:r>
        <w:rPr>
          <w:lang w:val="en-US"/>
        </w:rPr>
        <w:t>what</w:t>
      </w:r>
      <w:r w:rsidR="007A4078">
        <w:rPr>
          <w:lang w:val="en-US"/>
        </w:rPr>
        <w:t xml:space="preserve"> is in</w:t>
      </w:r>
      <w:r>
        <w:rPr>
          <w:lang w:val="en-US"/>
        </w:rPr>
        <w:t xml:space="preserve"> </w:t>
      </w:r>
      <w:r w:rsidR="00362F6A" w:rsidRPr="00D008C5">
        <w:rPr>
          <w:lang w:val="en-US"/>
        </w:rPr>
        <w:t>OUTPUT</w:t>
      </w:r>
      <w:r>
        <w:rPr>
          <w:lang w:val="en-US"/>
        </w:rPr>
        <w:t xml:space="preserve"> </w:t>
      </w:r>
      <w:r w:rsidR="007A4078">
        <w:rPr>
          <w:lang w:val="en-US"/>
        </w:rPr>
        <w:t>file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Predicted value of </w:t>
      </w:r>
      <w:r w:rsidR="00654980">
        <w:rPr>
          <w:lang w:val="en-US"/>
        </w:rPr>
        <w:t xml:space="preserve">future </w:t>
      </w:r>
      <w:r w:rsidRPr="00D008C5">
        <w:rPr>
          <w:lang w:val="en-US"/>
        </w:rPr>
        <w:t xml:space="preserve">purchase </w:t>
      </w:r>
      <w:r w:rsidR="00194E96">
        <w:rPr>
          <w:lang w:val="en-US"/>
        </w:rPr>
        <w:t>for the next 3 months (customer level</w:t>
      </w:r>
      <w:r w:rsidR="00E96F6B">
        <w:rPr>
          <w:lang w:val="en-US"/>
        </w:rPr>
        <w:t>)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Decile of probability of purchase </w:t>
      </w:r>
      <w:r w:rsidR="00194E96">
        <w:rPr>
          <w:lang w:val="en-US"/>
        </w:rPr>
        <w:t>in the next 3 months (customer level)</w:t>
      </w:r>
    </w:p>
    <w:p w:rsidR="004570E7" w:rsidRPr="00D008C5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 xml:space="preserve">Universal </w:t>
      </w:r>
      <w:r w:rsidR="00E96F6B">
        <w:rPr>
          <w:lang w:val="en-US"/>
        </w:rPr>
        <w:t xml:space="preserve">presentation </w:t>
      </w:r>
      <w:r w:rsidRPr="00D008C5">
        <w:rPr>
          <w:lang w:val="en-US"/>
        </w:rPr>
        <w:t xml:space="preserve">with Instructions of Usage </w:t>
      </w:r>
      <w:r w:rsidR="00194E96">
        <w:rPr>
          <w:lang w:val="en-US"/>
        </w:rPr>
        <w:t>(Marketing usage presentation)</w:t>
      </w:r>
    </w:p>
    <w:p w:rsidR="003550CD" w:rsidRDefault="004570E7" w:rsidP="000B049C">
      <w:pPr>
        <w:pStyle w:val="Odstavecseseznamem"/>
        <w:numPr>
          <w:ilvl w:val="1"/>
          <w:numId w:val="3"/>
        </w:numPr>
        <w:spacing w:after="160" w:line="259" w:lineRule="auto"/>
        <w:contextualSpacing/>
        <w:rPr>
          <w:lang w:val="en-US"/>
        </w:rPr>
      </w:pPr>
      <w:r w:rsidRPr="00D008C5">
        <w:rPr>
          <w:lang w:val="en-US"/>
        </w:rPr>
        <w:t>Optional tailor-made Interpretation</w:t>
      </w:r>
      <w:r w:rsidR="00194E96">
        <w:rPr>
          <w:lang w:val="en-US"/>
        </w:rPr>
        <w:t xml:space="preserve"> (Custom service for extra fee)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993CC8" w:rsidRDefault="00993CC8" w:rsidP="00993CC8">
      <w:pPr>
        <w:pStyle w:val="Nadpis2"/>
        <w:rPr>
          <w:lang w:val="en-US"/>
        </w:rPr>
      </w:pPr>
      <w:r>
        <w:rPr>
          <w:lang w:val="en-US"/>
        </w:rPr>
        <w:t>POSSIBLE ERROR</w:t>
      </w:r>
      <w:r w:rsidR="000B049C">
        <w:rPr>
          <w:lang w:val="en-US"/>
        </w:rPr>
        <w:t xml:space="preserve"> MESSAGES</w:t>
      </w:r>
    </w:p>
    <w:p w:rsidR="00993CC8" w:rsidRDefault="00993CC8" w:rsidP="00993CC8">
      <w:pPr>
        <w:spacing w:after="160" w:line="259" w:lineRule="auto"/>
        <w:contextualSpacing/>
        <w:rPr>
          <w:lang w:val="en-US"/>
        </w:rPr>
      </w:pPr>
    </w:p>
    <w:p w:rsidR="00C13404" w:rsidRPr="000B049C" w:rsidRDefault="009D50A9" w:rsidP="000B049C">
      <w:pPr>
        <w:pStyle w:val="Nadpis2"/>
        <w:spacing w:line="276" w:lineRule="auto"/>
        <w:rPr>
          <w:i/>
          <w:caps w:val="0"/>
          <w:sz w:val="23"/>
          <w:szCs w:val="20"/>
          <w:lang w:val="en-US"/>
        </w:rPr>
      </w:pPr>
      <w:r w:rsidRPr="009D50A9">
        <w:rPr>
          <w:caps w:val="0"/>
          <w:sz w:val="23"/>
          <w:szCs w:val="20"/>
          <w:lang w:val="en-US"/>
        </w:rPr>
        <w:t>"</w:t>
      </w:r>
      <w:r w:rsidRPr="000B049C">
        <w:rPr>
          <w:i/>
          <w:caps w:val="0"/>
          <w:sz w:val="23"/>
          <w:szCs w:val="20"/>
          <w:lang w:val="en-US"/>
        </w:rPr>
        <w:t>Your activation key is no longer active, please contact Data Mind"</w:t>
      </w:r>
    </w:p>
    <w:p w:rsidR="009D50A9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entered key correctly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Activation key is useable only for one successful application run</w:t>
      </w:r>
    </w:p>
    <w:p w:rsidR="000B049C" w:rsidRDefault="000B049C" w:rsidP="000B049C">
      <w:pPr>
        <w:rPr>
          <w:lang w:val="en-US"/>
        </w:rPr>
      </w:pPr>
    </w:p>
    <w:p w:rsidR="000B049C" w:rsidRPr="000B049C" w:rsidRDefault="000B049C" w:rsidP="000B049C">
      <w:pPr>
        <w:rPr>
          <w:i/>
          <w:lang w:val="en-US"/>
        </w:rPr>
      </w:pPr>
      <w:r w:rsidRPr="000B049C">
        <w:rPr>
          <w:i/>
          <w:lang w:val="en-US"/>
        </w:rPr>
        <w:t>"Number of months of data is incorrect / too low or too high / correct number of months with data would be between 17 and 100"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if you have enough time spread in your data</w:t>
      </w:r>
    </w:p>
    <w:p w:rsidR="000B049C" w:rsidRDefault="000B049C" w:rsidP="000B049C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have too many months = data goes way too back in time, cut your data to fit the conditions</w:t>
      </w:r>
    </w:p>
    <w:p w:rsidR="007142E4" w:rsidRDefault="007142E4" w:rsidP="007142E4">
      <w:pPr>
        <w:rPr>
          <w:lang w:val="en-US"/>
        </w:rPr>
      </w:pPr>
    </w:p>
    <w:p w:rsidR="007142E4" w:rsidRPr="00B01072" w:rsidRDefault="00823E51" w:rsidP="007142E4">
      <w:pPr>
        <w:rPr>
          <w:i/>
          <w:lang w:val="en-US"/>
        </w:rPr>
      </w:pPr>
      <w:r w:rsidRPr="00B01072">
        <w:rPr>
          <w:i/>
          <w:lang w:val="en-US"/>
        </w:rPr>
        <w:t>"Maximum database contains dates dated in the future. Please repair input data and try again"</w:t>
      </w:r>
    </w:p>
    <w:p w:rsidR="00823E51" w:rsidRDefault="00823E51" w:rsidP="00823E51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date in your data</w:t>
      </w:r>
    </w:p>
    <w:p w:rsidR="00823E51" w:rsidRDefault="00823E51" w:rsidP="00823E51">
      <w:pPr>
        <w:rPr>
          <w:lang w:val="en-US"/>
        </w:rPr>
      </w:pPr>
    </w:p>
    <w:p w:rsidR="00823E51" w:rsidRPr="00B01072" w:rsidRDefault="00823E51" w:rsidP="00823E51">
      <w:pPr>
        <w:rPr>
          <w:i/>
          <w:lang w:val="en-US"/>
        </w:rPr>
      </w:pPr>
      <w:r w:rsidRPr="00B01072">
        <w:rPr>
          <w:i/>
          <w:lang w:val="en-US"/>
        </w:rPr>
        <w:lastRenderedPageBreak/>
        <w:t>"Your database is out of date. Last transaction is more than 3 months old. Algorithm accepts maximally 3 months old database. Please try again with the newer version of your database"</w:t>
      </w:r>
    </w:p>
    <w:p w:rsidR="00823E51" w:rsidRDefault="00465296" w:rsidP="00465296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Last, “newest” transaction can not be more than 3 months old</w:t>
      </w:r>
    </w:p>
    <w:p w:rsidR="00465296" w:rsidRPr="00465296" w:rsidRDefault="00465296" w:rsidP="00465296">
      <w:pPr>
        <w:rPr>
          <w:lang w:val="en-US"/>
        </w:rPr>
      </w:pPr>
    </w:p>
    <w:p w:rsidR="008110AC" w:rsidRDefault="008110AC" w:rsidP="008110AC">
      <w:pPr>
        <w:rPr>
          <w:i/>
          <w:lang w:val="en-US"/>
        </w:rPr>
      </w:pPr>
      <w:r w:rsidRPr="00B01072">
        <w:rPr>
          <w:i/>
          <w:lang w:val="en-US"/>
        </w:rPr>
        <w:t>"Your database is rather small. Algorithm accepts 10.000 rows as a bare minimum."</w:t>
      </w:r>
    </w:p>
    <w:p w:rsidR="00143965" w:rsidRDefault="00143965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With small amount of transactions model would not have sufficient quality</w:t>
      </w:r>
    </w:p>
    <w:p w:rsidR="00143965" w:rsidRPr="00143965" w:rsidRDefault="00143965" w:rsidP="00143965">
      <w:pPr>
        <w:pStyle w:val="Odstavecseseznamem"/>
        <w:numPr>
          <w:ilvl w:val="0"/>
          <w:numId w:val="0"/>
        </w:numPr>
        <w:ind w:left="720"/>
        <w:rPr>
          <w:lang w:val="en-US"/>
        </w:rPr>
      </w:pPr>
    </w:p>
    <w:p w:rsidR="00143965" w:rsidRDefault="00143965" w:rsidP="00143965">
      <w:pPr>
        <w:ind w:left="360" w:hanging="360"/>
        <w:rPr>
          <w:i/>
          <w:lang w:val="en-US"/>
        </w:rPr>
      </w:pPr>
      <w:r w:rsidRPr="00143965">
        <w:rPr>
          <w:i/>
          <w:lang w:val="en-US"/>
        </w:rPr>
        <w:t>"Your database is way too large. Algorithm accepts 1.000.000 rows as a maximum for automated segmentation.</w:t>
      </w:r>
      <w:r>
        <w:rPr>
          <w:i/>
          <w:lang w:val="en-US"/>
        </w:rPr>
        <w:t xml:space="preserve"> </w:t>
      </w:r>
      <w:r w:rsidRPr="00143965">
        <w:rPr>
          <w:i/>
          <w:lang w:val="en-US"/>
        </w:rPr>
        <w:t>Contact www.datamind.cz for custom projects"</w:t>
      </w:r>
    </w:p>
    <w:p w:rsidR="00143965" w:rsidRPr="00143965" w:rsidRDefault="003F270E" w:rsidP="0014396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have high amount of data. You are not </w:t>
      </w:r>
    </w:p>
    <w:sectPr w:rsidR="00143965" w:rsidRPr="00143965" w:rsidSect="006B01A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080" w:right="1080" w:bottom="108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394" w:rsidRDefault="00DC3394" w:rsidP="00F23722">
      <w:r>
        <w:separator/>
      </w:r>
    </w:p>
  </w:endnote>
  <w:endnote w:type="continuationSeparator" w:id="0">
    <w:p w:rsidR="00DC3394" w:rsidRDefault="00DC3394" w:rsidP="00F2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Zpat"/>
    </w:pPr>
  </w:p>
  <w:p w:rsidR="00DF21DC" w:rsidRDefault="00DF21DC" w:rsidP="00F23722">
    <w:pPr>
      <w:pStyle w:val="FooterEven"/>
    </w:pPr>
    <w:proofErr w:type="spellStart"/>
    <w:r>
      <w:t>Page</w:t>
    </w:r>
    <w:proofErr w:type="spellEnd"/>
    <w:r>
      <w:t xml:space="preserve"> </w:t>
    </w:r>
    <w:r w:rsidR="003F7C1C">
      <w:fldChar w:fldCharType="begin"/>
    </w:r>
    <w:r w:rsidR="003F7C1C">
      <w:instrText xml:space="preserve"> PAGE   \* MERGEFORMAT </w:instrText>
    </w:r>
    <w:r w:rsidR="003F7C1C">
      <w:fldChar w:fldCharType="separate"/>
    </w:r>
    <w:r>
      <w:rPr>
        <w:noProof/>
        <w:sz w:val="24"/>
        <w:szCs w:val="24"/>
      </w:rPr>
      <w:t>2</w:t>
    </w:r>
    <w:r w:rsidR="003F7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C36" w:rsidRPr="0062533E" w:rsidRDefault="00766C36" w:rsidP="00766C36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 wp14:anchorId="42E36457" wp14:editId="288D2670">
          <wp:extent cx="2016125" cy="339725"/>
          <wp:effectExtent l="0" t="0" r="3175" b="3175"/>
          <wp:docPr id="2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i/>
        <w:iCs/>
        <w:noProof/>
        <w:color w:val="808080"/>
        <w:lang w:eastAsia="cs-CZ"/>
      </w:rPr>
      <w:t xml:space="preserve"> </w:t>
    </w:r>
  </w:p>
  <w:p w:rsidR="00DF21DC" w:rsidRPr="00766C36" w:rsidRDefault="00766C36" w:rsidP="00766C36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>
      <w:tab/>
    </w:r>
    <w:r>
      <w:tab/>
    </w:r>
    <w:r>
      <w:tab/>
    </w:r>
    <w:r>
      <w:tab/>
    </w:r>
    <w:r>
      <w:tab/>
    </w:r>
    <w:r>
      <w:rPr>
        <w:noProof/>
        <w:color w:val="716767"/>
        <w:lang w:eastAsia="cs-CZ"/>
      </w:rPr>
      <w:tab/>
    </w:r>
    <w:r>
      <w:rPr>
        <w:noProof/>
        <w:color w:val="716767"/>
        <w:lang w:eastAsia="cs-CZ"/>
      </w:rPr>
      <w:tab/>
    </w:r>
    <w:r w:rsidRPr="00180FD3">
      <w:rPr>
        <w:b/>
      </w:rPr>
      <w:t xml:space="preserve">Strana </w:t>
    </w:r>
    <w:r w:rsidRPr="00180FD3">
      <w:rPr>
        <w:b/>
      </w:rPr>
      <w:fldChar w:fldCharType="begin"/>
    </w:r>
    <w:r w:rsidRPr="00180FD3">
      <w:rPr>
        <w:b/>
      </w:rPr>
      <w:instrText xml:space="preserve"> PAGE   \* MERGEFORMAT </w:instrText>
    </w:r>
    <w:r w:rsidRPr="00180FD3">
      <w:rPr>
        <w:b/>
      </w:rPr>
      <w:fldChar w:fldCharType="separate"/>
    </w:r>
    <w:r w:rsidR="00B65084">
      <w:rPr>
        <w:b/>
        <w:noProof/>
      </w:rPr>
      <w:t>2</w:t>
    </w:r>
    <w:r w:rsidRPr="00180FD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835" w:rsidRPr="0062533E" w:rsidRDefault="00282E84" w:rsidP="00F23722">
    <w:pPr>
      <w:rPr>
        <w:noProof/>
        <w:lang w:eastAsia="cs-CZ"/>
      </w:rPr>
    </w:pPr>
    <w:r>
      <w:rPr>
        <w:noProof/>
        <w:lang w:eastAsia="cs-CZ"/>
      </w:rPr>
      <w:drawing>
        <wp:inline distT="0" distB="0" distL="0" distR="0">
          <wp:extent cx="2016125" cy="339725"/>
          <wp:effectExtent l="0" t="0" r="3175" b="3175"/>
          <wp:docPr id="6" name="Obrázek 4" descr="C:\SHARED\Dropbox\Data Mind\Templates\logo\Data-Mind-logo-FINAL-vel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C:\SHARED\Dropbox\Data Mind\Templates\logo\Data-Mind-logo-FINAL-velk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835">
      <w:rPr>
        <w:b/>
        <w:bCs/>
        <w:i/>
        <w:iCs/>
        <w:noProof/>
        <w:color w:val="808080"/>
        <w:lang w:eastAsia="cs-CZ"/>
      </w:rPr>
      <w:t xml:space="preserve"> </w:t>
    </w:r>
  </w:p>
  <w:p w:rsidR="00971835" w:rsidRDefault="00180FD3" w:rsidP="00F23722">
    <w:r w:rsidRPr="00D25300">
      <w:rPr>
        <w:noProof/>
        <w:color w:val="716767"/>
        <w:lang w:eastAsia="cs-CZ"/>
      </w:rPr>
      <w:t>Data Mind s.r.o</w:t>
    </w:r>
    <w:r>
      <w:rPr>
        <w:noProof/>
        <w:color w:val="716767"/>
        <w:lang w:eastAsia="cs-CZ"/>
      </w:rPr>
      <w:t xml:space="preserve"> </w:t>
    </w:r>
    <w:r w:rsidRPr="00D25300">
      <w:rPr>
        <w:noProof/>
        <w:color w:val="716767"/>
        <w:lang w:eastAsia="cs-CZ"/>
      </w:rPr>
      <w:t>|</w:t>
    </w:r>
    <w:r>
      <w:rPr>
        <w:noProof/>
        <w:color w:val="716767"/>
        <w:lang w:eastAsia="cs-CZ"/>
      </w:rPr>
      <w:t xml:space="preserve"> </w:t>
    </w:r>
    <w:hyperlink r:id="rId2" w:history="1">
      <w:r w:rsidRPr="00D25300">
        <w:t>www.datamind.cz</w:t>
      </w:r>
    </w:hyperlink>
    <w:r w:rsidR="00971835">
      <w:tab/>
    </w:r>
    <w:r w:rsidR="00971835">
      <w:tab/>
    </w:r>
    <w:r w:rsidR="00971835">
      <w:tab/>
    </w:r>
    <w:r w:rsidR="00971835">
      <w:tab/>
    </w:r>
    <w:r w:rsidR="00971835">
      <w:tab/>
    </w:r>
    <w:r w:rsidR="00971835">
      <w:rPr>
        <w:noProof/>
        <w:color w:val="716767"/>
        <w:lang w:eastAsia="cs-CZ"/>
      </w:rPr>
      <w:tab/>
    </w:r>
    <w:r w:rsidR="00971835">
      <w:rPr>
        <w:noProof/>
        <w:color w:val="716767"/>
        <w:lang w:eastAsia="cs-CZ"/>
      </w:rPr>
      <w:tab/>
    </w:r>
    <w:r w:rsidR="00720F2F" w:rsidRPr="00180FD3">
      <w:rPr>
        <w:b/>
      </w:rPr>
      <w:t xml:space="preserve">Strana </w:t>
    </w:r>
    <w:r w:rsidR="00720F2F" w:rsidRPr="00180FD3">
      <w:rPr>
        <w:b/>
      </w:rPr>
      <w:fldChar w:fldCharType="begin"/>
    </w:r>
    <w:r w:rsidR="00720F2F" w:rsidRPr="00180FD3">
      <w:rPr>
        <w:b/>
      </w:rPr>
      <w:instrText xml:space="preserve"> PAGE   \* MERGEFORMAT </w:instrText>
    </w:r>
    <w:r w:rsidR="00720F2F" w:rsidRPr="00180FD3">
      <w:rPr>
        <w:b/>
      </w:rPr>
      <w:fldChar w:fldCharType="separate"/>
    </w:r>
    <w:r w:rsidR="009A20C3">
      <w:rPr>
        <w:b/>
        <w:noProof/>
      </w:rPr>
      <w:t>1</w:t>
    </w:r>
    <w:r w:rsidR="00720F2F" w:rsidRPr="00180FD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394" w:rsidRDefault="00DC3394" w:rsidP="00F23722">
      <w:r>
        <w:separator/>
      </w:r>
    </w:p>
  </w:footnote>
  <w:footnote w:type="continuationSeparator" w:id="0">
    <w:p w:rsidR="00DC3394" w:rsidRDefault="00DC3394" w:rsidP="00F2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Default="00DF21DC" w:rsidP="00F23722">
    <w:pPr>
      <w:pStyle w:val="HeaderEven"/>
    </w:pPr>
    <w:r>
      <w:t>Cesty dětí do školy a zpět</w:t>
    </w:r>
  </w:p>
  <w:p w:rsidR="00DF21DC" w:rsidRDefault="00DF21DC" w:rsidP="00F2372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DC" w:rsidRPr="00766C36" w:rsidRDefault="00766C36" w:rsidP="00F23722">
    <w:pPr>
      <w:pStyle w:val="HeaderOdd"/>
      <w:rPr>
        <w:color w:val="auto"/>
      </w:rPr>
    </w:pPr>
    <w:r w:rsidRPr="00766C36">
      <w:rPr>
        <w:color w:val="auto"/>
      </w:rPr>
      <w:t>NADPIS</w:t>
    </w:r>
  </w:p>
  <w:p w:rsidR="00DF21DC" w:rsidRDefault="00DF21DC" w:rsidP="00F2372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E81"/>
    <w:multiLevelType w:val="hybridMultilevel"/>
    <w:tmpl w:val="B46C0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C7D"/>
    <w:multiLevelType w:val="hybridMultilevel"/>
    <w:tmpl w:val="386E4C68"/>
    <w:lvl w:ilvl="0" w:tplc="B1A22DCC">
      <w:start w:val="1"/>
      <w:numFmt w:val="bullet"/>
      <w:pStyle w:val="Odstavecseseznamem"/>
      <w:lvlText w:val=""/>
      <w:lvlJc w:val="left"/>
      <w:pPr>
        <w:ind w:left="360" w:hanging="360"/>
      </w:pPr>
      <w:rPr>
        <w:rFonts w:ascii="Wingdings" w:hAnsi="Wingdings" w:hint="default"/>
        <w:color w:val="4CA299"/>
      </w:rPr>
    </w:lvl>
    <w:lvl w:ilvl="1" w:tplc="CF72F344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  <w:color w:val="E85F00"/>
      </w:rPr>
    </w:lvl>
    <w:lvl w:ilvl="2" w:tplc="04050005">
      <w:start w:val="1"/>
      <w:numFmt w:val="bullet"/>
      <w:lvlText w:val=""/>
      <w:lvlJc w:val="left"/>
      <w:pPr>
        <w:ind w:left="1477" w:hanging="360"/>
      </w:pPr>
      <w:rPr>
        <w:rFonts w:ascii="Wingdings" w:hAnsi="Wingdings" w:hint="default"/>
        <w:color w:val="auto"/>
      </w:rPr>
    </w:lvl>
    <w:lvl w:ilvl="3" w:tplc="9EC2EC80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  <w:color w:val="4CA299"/>
      </w:rPr>
    </w:lvl>
    <w:lvl w:ilvl="4" w:tplc="96D03C4E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  <w:color w:val="E85F00"/>
      </w:rPr>
    </w:lvl>
    <w:lvl w:ilvl="5" w:tplc="04050005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6" w:tplc="99A2781A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  <w:color w:val="4CA299"/>
      </w:rPr>
    </w:lvl>
    <w:lvl w:ilvl="7" w:tplc="583C7A7A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  <w:color w:val="E85F00"/>
      </w:rPr>
    </w:lvl>
    <w:lvl w:ilvl="8" w:tplc="04050005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</w:abstractNum>
  <w:abstractNum w:abstractNumId="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2F657D05"/>
    <w:multiLevelType w:val="hybridMultilevel"/>
    <w:tmpl w:val="CF044324"/>
    <w:lvl w:ilvl="0" w:tplc="80026342">
      <w:start w:val="1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2CD9"/>
    <w:multiLevelType w:val="hybridMultilevel"/>
    <w:tmpl w:val="37F07E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34C83"/>
    <w:multiLevelType w:val="hybridMultilevel"/>
    <w:tmpl w:val="098A5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5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E9"/>
    <w:rsid w:val="00006E55"/>
    <w:rsid w:val="000276AD"/>
    <w:rsid w:val="000374F8"/>
    <w:rsid w:val="00047A56"/>
    <w:rsid w:val="00065D1C"/>
    <w:rsid w:val="0007061D"/>
    <w:rsid w:val="00070AFE"/>
    <w:rsid w:val="0008299F"/>
    <w:rsid w:val="00094A0D"/>
    <w:rsid w:val="000A422B"/>
    <w:rsid w:val="000A6A54"/>
    <w:rsid w:val="000B049C"/>
    <w:rsid w:val="000D4060"/>
    <w:rsid w:val="000F73D6"/>
    <w:rsid w:val="00104EBC"/>
    <w:rsid w:val="0011112A"/>
    <w:rsid w:val="00143965"/>
    <w:rsid w:val="00151D25"/>
    <w:rsid w:val="001562FD"/>
    <w:rsid w:val="00161514"/>
    <w:rsid w:val="001671A5"/>
    <w:rsid w:val="00180FD3"/>
    <w:rsid w:val="00191766"/>
    <w:rsid w:val="00194E96"/>
    <w:rsid w:val="001B0521"/>
    <w:rsid w:val="001C055F"/>
    <w:rsid w:val="001E09B2"/>
    <w:rsid w:val="001E7326"/>
    <w:rsid w:val="001F375E"/>
    <w:rsid w:val="00210852"/>
    <w:rsid w:val="002170DB"/>
    <w:rsid w:val="002351E6"/>
    <w:rsid w:val="002519FB"/>
    <w:rsid w:val="00270D4E"/>
    <w:rsid w:val="00271309"/>
    <w:rsid w:val="00273F70"/>
    <w:rsid w:val="0027690F"/>
    <w:rsid w:val="00282E84"/>
    <w:rsid w:val="002A0F75"/>
    <w:rsid w:val="002D6FBB"/>
    <w:rsid w:val="00300D90"/>
    <w:rsid w:val="00314186"/>
    <w:rsid w:val="003355E9"/>
    <w:rsid w:val="00344D52"/>
    <w:rsid w:val="003550CD"/>
    <w:rsid w:val="00362F6A"/>
    <w:rsid w:val="00376667"/>
    <w:rsid w:val="003810B1"/>
    <w:rsid w:val="00381344"/>
    <w:rsid w:val="003D28B6"/>
    <w:rsid w:val="003E18E8"/>
    <w:rsid w:val="003F270E"/>
    <w:rsid w:val="003F7C11"/>
    <w:rsid w:val="003F7C1C"/>
    <w:rsid w:val="00402CDF"/>
    <w:rsid w:val="00405ADB"/>
    <w:rsid w:val="00406D9D"/>
    <w:rsid w:val="00427CEA"/>
    <w:rsid w:val="004369C0"/>
    <w:rsid w:val="004570E7"/>
    <w:rsid w:val="00465296"/>
    <w:rsid w:val="004733EA"/>
    <w:rsid w:val="004A7E5A"/>
    <w:rsid w:val="004B2973"/>
    <w:rsid w:val="004B6E11"/>
    <w:rsid w:val="004C7260"/>
    <w:rsid w:val="004C737C"/>
    <w:rsid w:val="004D7EE4"/>
    <w:rsid w:val="004E19A5"/>
    <w:rsid w:val="004E5814"/>
    <w:rsid w:val="00542A08"/>
    <w:rsid w:val="005555D6"/>
    <w:rsid w:val="00590711"/>
    <w:rsid w:val="005F4AF8"/>
    <w:rsid w:val="0062533E"/>
    <w:rsid w:val="00641478"/>
    <w:rsid w:val="006443E2"/>
    <w:rsid w:val="00654980"/>
    <w:rsid w:val="006549D7"/>
    <w:rsid w:val="00664673"/>
    <w:rsid w:val="006A545A"/>
    <w:rsid w:val="006B01AE"/>
    <w:rsid w:val="007142E4"/>
    <w:rsid w:val="00716E7C"/>
    <w:rsid w:val="00720F2F"/>
    <w:rsid w:val="0072142D"/>
    <w:rsid w:val="00750C61"/>
    <w:rsid w:val="00752852"/>
    <w:rsid w:val="00757B9C"/>
    <w:rsid w:val="007617C9"/>
    <w:rsid w:val="00766C36"/>
    <w:rsid w:val="00783148"/>
    <w:rsid w:val="007A4078"/>
    <w:rsid w:val="007A7B33"/>
    <w:rsid w:val="007B167B"/>
    <w:rsid w:val="007B1DE3"/>
    <w:rsid w:val="007B3EA0"/>
    <w:rsid w:val="007D2808"/>
    <w:rsid w:val="007E3BF7"/>
    <w:rsid w:val="007E69E9"/>
    <w:rsid w:val="008110AC"/>
    <w:rsid w:val="00823E51"/>
    <w:rsid w:val="00837F1C"/>
    <w:rsid w:val="00882DD7"/>
    <w:rsid w:val="008A02E4"/>
    <w:rsid w:val="008A2226"/>
    <w:rsid w:val="008C2E00"/>
    <w:rsid w:val="008C7A21"/>
    <w:rsid w:val="008D5611"/>
    <w:rsid w:val="008F6BD6"/>
    <w:rsid w:val="00920012"/>
    <w:rsid w:val="0092238B"/>
    <w:rsid w:val="00971835"/>
    <w:rsid w:val="00990199"/>
    <w:rsid w:val="00993CC8"/>
    <w:rsid w:val="009A20C3"/>
    <w:rsid w:val="009C079E"/>
    <w:rsid w:val="009D4D59"/>
    <w:rsid w:val="009D50A9"/>
    <w:rsid w:val="009F1264"/>
    <w:rsid w:val="00A0311B"/>
    <w:rsid w:val="00A10FC1"/>
    <w:rsid w:val="00A2395C"/>
    <w:rsid w:val="00A27896"/>
    <w:rsid w:val="00A37997"/>
    <w:rsid w:val="00A636C2"/>
    <w:rsid w:val="00A715C6"/>
    <w:rsid w:val="00A801F0"/>
    <w:rsid w:val="00A97310"/>
    <w:rsid w:val="00AC41CB"/>
    <w:rsid w:val="00AD08AD"/>
    <w:rsid w:val="00AE2620"/>
    <w:rsid w:val="00AE5A55"/>
    <w:rsid w:val="00B01072"/>
    <w:rsid w:val="00B147A0"/>
    <w:rsid w:val="00B16F01"/>
    <w:rsid w:val="00B251D6"/>
    <w:rsid w:val="00B329D1"/>
    <w:rsid w:val="00B34856"/>
    <w:rsid w:val="00B43387"/>
    <w:rsid w:val="00B65084"/>
    <w:rsid w:val="00B8379D"/>
    <w:rsid w:val="00B95DF7"/>
    <w:rsid w:val="00BB0BD1"/>
    <w:rsid w:val="00BC6016"/>
    <w:rsid w:val="00BC7F66"/>
    <w:rsid w:val="00BF7E30"/>
    <w:rsid w:val="00C00D62"/>
    <w:rsid w:val="00C10532"/>
    <w:rsid w:val="00C13404"/>
    <w:rsid w:val="00C17E89"/>
    <w:rsid w:val="00C24A6F"/>
    <w:rsid w:val="00C308B5"/>
    <w:rsid w:val="00C323BA"/>
    <w:rsid w:val="00C650FD"/>
    <w:rsid w:val="00C726D9"/>
    <w:rsid w:val="00C9279E"/>
    <w:rsid w:val="00CA7C48"/>
    <w:rsid w:val="00CD4363"/>
    <w:rsid w:val="00CE193B"/>
    <w:rsid w:val="00D008C5"/>
    <w:rsid w:val="00D377B6"/>
    <w:rsid w:val="00D51490"/>
    <w:rsid w:val="00D5650F"/>
    <w:rsid w:val="00D9315C"/>
    <w:rsid w:val="00DC3394"/>
    <w:rsid w:val="00DC5C8C"/>
    <w:rsid w:val="00DD236C"/>
    <w:rsid w:val="00DE6E5B"/>
    <w:rsid w:val="00DF0A73"/>
    <w:rsid w:val="00DF21DC"/>
    <w:rsid w:val="00E34AAE"/>
    <w:rsid w:val="00E52112"/>
    <w:rsid w:val="00E677F0"/>
    <w:rsid w:val="00E706CB"/>
    <w:rsid w:val="00E72160"/>
    <w:rsid w:val="00E7316C"/>
    <w:rsid w:val="00E75A72"/>
    <w:rsid w:val="00E82A08"/>
    <w:rsid w:val="00E96F6B"/>
    <w:rsid w:val="00EC5E2A"/>
    <w:rsid w:val="00ED5278"/>
    <w:rsid w:val="00ED7A5D"/>
    <w:rsid w:val="00EE3FAC"/>
    <w:rsid w:val="00EF5CD2"/>
    <w:rsid w:val="00EF7F45"/>
    <w:rsid w:val="00F046CF"/>
    <w:rsid w:val="00F1367E"/>
    <w:rsid w:val="00F15DF2"/>
    <w:rsid w:val="00F23722"/>
    <w:rsid w:val="00F67FB5"/>
    <w:rsid w:val="00F749DB"/>
    <w:rsid w:val="00F92706"/>
    <w:rsid w:val="00F9313D"/>
    <w:rsid w:val="00F97768"/>
    <w:rsid w:val="00FA1655"/>
    <w:rsid w:val="00FA6CF3"/>
    <w:rsid w:val="00FA7EEA"/>
    <w:rsid w:val="00FB01C7"/>
    <w:rsid w:val="00FB1929"/>
    <w:rsid w:val="00FD46DB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1DD97118"/>
  <w15:docId w15:val="{754928D2-7E86-4A78-9F2D-241A121F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/>
    <w:lsdException w:name="heading 4" w:locked="1"/>
    <w:lsdException w:name="heading 5" w:locked="1"/>
    <w:lsdException w:name="heading 6" w:locked="1" w:qFormat="1"/>
    <w:lsdException w:name="heading 7" w:locked="1" w:semiHidden="1" w:unhideWhenUsed="1"/>
    <w:lsdException w:name="heading 8" w:locked="1" w:semiHidden="1" w:unhideWhenUsed="1" w:qFormat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2" w:semiHidden="1" w:unhideWhenUsed="1"/>
    <w:lsdException w:name="List 3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23722"/>
    <w:pPr>
      <w:spacing w:after="180" w:line="264" w:lineRule="auto"/>
    </w:pPr>
    <w:rPr>
      <w:rFonts w:ascii="Gill Sans MT" w:eastAsia="Times New Roman" w:hAnsi="Gill Sans MT"/>
      <w:sz w:val="23"/>
      <w:lang w:eastAsia="ja-JP"/>
    </w:rPr>
  </w:style>
  <w:style w:type="paragraph" w:styleId="Nadpis1">
    <w:name w:val="heading 1"/>
    <w:basedOn w:val="Normln"/>
    <w:next w:val="Normln"/>
    <w:link w:val="Nadpis1Char"/>
    <w:uiPriority w:val="9"/>
    <w:qFormat/>
    <w:rsid w:val="007617C9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Nadpis2">
    <w:name w:val="heading 2"/>
    <w:basedOn w:val="Nadpis1"/>
    <w:next w:val="Normln"/>
    <w:link w:val="Nadpis2Char"/>
    <w:uiPriority w:val="9"/>
    <w:qFormat/>
    <w:rsid w:val="00F23722"/>
    <w:pPr>
      <w:outlineLvl w:val="1"/>
    </w:pPr>
    <w:rPr>
      <w:color w:val="auto"/>
    </w:rPr>
  </w:style>
  <w:style w:type="paragraph" w:styleId="Nadpis3">
    <w:name w:val="heading 3"/>
    <w:basedOn w:val="Normln"/>
    <w:next w:val="Normln"/>
    <w:link w:val="Nadpis3Char"/>
    <w:rsid w:val="007617C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Nadpis4">
    <w:name w:val="heading 4"/>
    <w:basedOn w:val="Normln"/>
    <w:next w:val="Normln"/>
    <w:link w:val="Nadpis4Char"/>
    <w:rsid w:val="007617C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Nadpis5">
    <w:name w:val="heading 5"/>
    <w:basedOn w:val="Normln"/>
    <w:next w:val="Normln"/>
    <w:link w:val="Nadpis5Char"/>
    <w:rsid w:val="007617C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Nadpis6">
    <w:name w:val="heading 6"/>
    <w:basedOn w:val="Normln"/>
    <w:next w:val="Normln"/>
    <w:link w:val="Nadpis6Char"/>
    <w:qFormat/>
    <w:rsid w:val="007617C9"/>
    <w:pPr>
      <w:spacing w:after="0"/>
      <w:outlineLvl w:val="5"/>
    </w:pPr>
    <w:rPr>
      <w:b/>
      <w:color w:val="DD8047"/>
      <w:spacing w:val="10"/>
    </w:rPr>
  </w:style>
  <w:style w:type="paragraph" w:styleId="Nadpis7">
    <w:name w:val="heading 7"/>
    <w:basedOn w:val="Normln"/>
    <w:next w:val="Normln"/>
    <w:link w:val="Nadpis7Char"/>
    <w:rsid w:val="007617C9"/>
    <w:pPr>
      <w:spacing w:after="0"/>
      <w:outlineLvl w:val="6"/>
    </w:pPr>
    <w:rPr>
      <w:smallCaps/>
      <w:color w:val="000000"/>
      <w:spacing w:val="10"/>
    </w:rPr>
  </w:style>
  <w:style w:type="paragraph" w:styleId="Nadpis8">
    <w:name w:val="heading 8"/>
    <w:basedOn w:val="Normln"/>
    <w:next w:val="Normln"/>
    <w:link w:val="Nadpis8Char"/>
    <w:qFormat/>
    <w:rsid w:val="007617C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Nadpis9">
    <w:name w:val="heading 9"/>
    <w:basedOn w:val="Normln"/>
    <w:next w:val="Normln"/>
    <w:link w:val="Nadpis9Char"/>
    <w:rsid w:val="007617C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7617C9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Nadpis2Char">
    <w:name w:val="Nadpis 2 Char"/>
    <w:basedOn w:val="Standardnpsmoodstavce"/>
    <w:link w:val="Nadpis2"/>
    <w:uiPriority w:val="9"/>
    <w:locked/>
    <w:rsid w:val="00F23722"/>
    <w:rPr>
      <w:rFonts w:ascii="Gill Sans MT" w:eastAsia="Times New Roman" w:hAnsi="Gill Sans MT"/>
      <w:caps/>
      <w:sz w:val="32"/>
      <w:szCs w:val="32"/>
      <w:lang w:eastAsia="ja-JP"/>
    </w:rPr>
  </w:style>
  <w:style w:type="character" w:customStyle="1" w:styleId="Nadpis3Char">
    <w:name w:val="Nadpis 3 Char"/>
    <w:basedOn w:val="Standardnpsmoodstavce"/>
    <w:link w:val="Nadpis3"/>
    <w:locked/>
    <w:rsid w:val="007617C9"/>
    <w:rPr>
      <w:rFonts w:cs="Times New Roman"/>
      <w:b/>
      <w:color w:val="000000"/>
      <w:spacing w:val="10"/>
      <w:sz w:val="24"/>
      <w:szCs w:val="24"/>
      <w:lang w:eastAsia="ja-JP"/>
    </w:rPr>
  </w:style>
  <w:style w:type="paragraph" w:styleId="Zpat">
    <w:name w:val="footer"/>
    <w:basedOn w:val="Normln"/>
    <w:link w:val="ZpatChar"/>
    <w:uiPriority w:val="99"/>
    <w:rsid w:val="007617C9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7617C9"/>
    <w:rPr>
      <w:rFonts w:cs="Times New Roman"/>
      <w:sz w:val="20"/>
      <w:szCs w:val="20"/>
      <w:lang w:eastAsia="ja-JP"/>
    </w:rPr>
  </w:style>
  <w:style w:type="paragraph" w:styleId="Zhlav">
    <w:name w:val="header"/>
    <w:basedOn w:val="Normln"/>
    <w:link w:val="ZhlavChar"/>
    <w:semiHidden/>
    <w:rsid w:val="007617C9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semiHidden/>
    <w:locked/>
    <w:rsid w:val="007617C9"/>
    <w:rPr>
      <w:rFonts w:cs="Times New Roman"/>
      <w:sz w:val="20"/>
      <w:szCs w:val="20"/>
      <w:lang w:eastAsia="ja-JP"/>
    </w:rPr>
  </w:style>
  <w:style w:type="paragraph" w:styleId="Vrazncitt">
    <w:name w:val="Intense Quote"/>
    <w:basedOn w:val="Normln"/>
    <w:link w:val="VrazncittChar"/>
    <w:qFormat/>
    <w:rsid w:val="007617C9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color w:val="DD8047"/>
    </w:rPr>
  </w:style>
  <w:style w:type="character" w:customStyle="1" w:styleId="VrazncittChar">
    <w:name w:val="Výrazný citát Char"/>
    <w:basedOn w:val="Standardnpsmoodstavce"/>
    <w:link w:val="Vrazncitt"/>
    <w:locked/>
    <w:rsid w:val="007617C9"/>
    <w:rPr>
      <w:rFonts w:cs="Times New Roman"/>
      <w:b/>
      <w:color w:val="DD8047"/>
      <w:sz w:val="20"/>
      <w:szCs w:val="20"/>
      <w:shd w:val="clear" w:color="auto" w:fill="FFFFFF"/>
      <w:lang w:eastAsia="ja-JP"/>
    </w:rPr>
  </w:style>
  <w:style w:type="paragraph" w:styleId="Podnadpis">
    <w:name w:val="Subtitle"/>
    <w:basedOn w:val="Normln"/>
    <w:link w:val="PodnadpisChar"/>
    <w:qFormat/>
    <w:rsid w:val="007617C9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PodnadpisChar">
    <w:name w:val="Podnadpis Char"/>
    <w:basedOn w:val="Standardnpsmoodstavce"/>
    <w:link w:val="Podnadpis"/>
    <w:locked/>
    <w:rsid w:val="007617C9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Nzev">
    <w:name w:val="Title"/>
    <w:basedOn w:val="Normln"/>
    <w:link w:val="NzevChar"/>
    <w:qFormat/>
    <w:rsid w:val="007617C9"/>
    <w:pPr>
      <w:spacing w:after="0" w:line="240" w:lineRule="auto"/>
    </w:pPr>
    <w:rPr>
      <w:color w:val="775F55"/>
      <w:sz w:val="72"/>
      <w:szCs w:val="48"/>
    </w:rPr>
  </w:style>
  <w:style w:type="character" w:customStyle="1" w:styleId="NzevChar">
    <w:name w:val="Název Char"/>
    <w:basedOn w:val="Standardnpsmoodstavce"/>
    <w:link w:val="Nzev"/>
    <w:locked/>
    <w:rsid w:val="007617C9"/>
    <w:rPr>
      <w:rFonts w:cs="Times New Roman"/>
      <w:color w:val="775F55"/>
      <w:sz w:val="48"/>
      <w:szCs w:val="48"/>
      <w:lang w:eastAsia="ja-JP"/>
    </w:rPr>
  </w:style>
  <w:style w:type="paragraph" w:styleId="Textbubliny">
    <w:name w:val="Balloon Text"/>
    <w:basedOn w:val="Normln"/>
    <w:link w:val="TextbublinyChar"/>
    <w:semiHidden/>
    <w:rsid w:val="007617C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locked/>
    <w:rsid w:val="007617C9"/>
    <w:rPr>
      <w:rFonts w:ascii="Tahoma" w:hAnsi="Tahoma" w:cs="Tahoma"/>
      <w:sz w:val="16"/>
      <w:szCs w:val="16"/>
      <w:lang w:eastAsia="ja-JP"/>
    </w:rPr>
  </w:style>
  <w:style w:type="character" w:styleId="Nzevknihy">
    <w:name w:val="Book Title"/>
    <w:basedOn w:val="Standardnpsmoodstavce"/>
    <w:rsid w:val="007617C9"/>
    <w:rPr>
      <w:rFonts w:ascii="Tw Cen MT" w:hAnsi="Tw Cen MT" w:cs="Times New Roman"/>
      <w:i/>
      <w:color w:val="775F55"/>
      <w:sz w:val="20"/>
      <w:szCs w:val="20"/>
    </w:rPr>
  </w:style>
  <w:style w:type="paragraph" w:styleId="Titulek">
    <w:name w:val="caption"/>
    <w:basedOn w:val="Normln"/>
    <w:next w:val="Normln"/>
    <w:rsid w:val="007617C9"/>
    <w:rPr>
      <w:b/>
      <w:bCs/>
      <w:caps/>
      <w:sz w:val="16"/>
      <w:szCs w:val="18"/>
    </w:rPr>
  </w:style>
  <w:style w:type="character" w:styleId="Zdraznn">
    <w:name w:val="Emphasis"/>
    <w:basedOn w:val="Standardnpsmoodstavce"/>
    <w:rsid w:val="007617C9"/>
    <w:rPr>
      <w:rFonts w:ascii="Tw Cen MT" w:hAnsi="Tw Cen MT"/>
      <w:b/>
      <w:i/>
      <w:color w:val="775F55"/>
      <w:spacing w:val="10"/>
      <w:sz w:val="23"/>
    </w:rPr>
  </w:style>
  <w:style w:type="character" w:customStyle="1" w:styleId="Nadpis4Char">
    <w:name w:val="Nadpis 4 Char"/>
    <w:basedOn w:val="Standardnpsmoodstavce"/>
    <w:link w:val="Nadpis4"/>
    <w:locked/>
    <w:rsid w:val="007617C9"/>
    <w:rPr>
      <w:rFonts w:cs="Times New Roman"/>
      <w:caps/>
      <w:spacing w:val="14"/>
      <w:lang w:eastAsia="ja-JP"/>
    </w:rPr>
  </w:style>
  <w:style w:type="character" w:customStyle="1" w:styleId="Nadpis5Char">
    <w:name w:val="Nadpis 5 Char"/>
    <w:basedOn w:val="Standardnpsmoodstavce"/>
    <w:link w:val="Nadpis5"/>
    <w:semiHidden/>
    <w:locked/>
    <w:rsid w:val="007617C9"/>
    <w:rPr>
      <w:rFonts w:cs="Times New Roman"/>
      <w:b/>
      <w:color w:val="775F55"/>
      <w:spacing w:val="10"/>
      <w:sz w:val="26"/>
      <w:szCs w:val="26"/>
      <w:lang w:eastAsia="ja-JP"/>
    </w:rPr>
  </w:style>
  <w:style w:type="character" w:customStyle="1" w:styleId="Nadpis6Char">
    <w:name w:val="Nadpis 6 Char"/>
    <w:basedOn w:val="Standardnpsmoodstavce"/>
    <w:link w:val="Nadpis6"/>
    <w:semiHidden/>
    <w:locked/>
    <w:rsid w:val="007617C9"/>
    <w:rPr>
      <w:rFonts w:cs="Times New Roman"/>
      <w:b/>
      <w:color w:val="DD8047"/>
      <w:spacing w:val="10"/>
      <w:sz w:val="20"/>
      <w:szCs w:val="20"/>
      <w:lang w:eastAsia="ja-JP"/>
    </w:rPr>
  </w:style>
  <w:style w:type="character" w:customStyle="1" w:styleId="Nadpis7Char">
    <w:name w:val="Nadpis 7 Char"/>
    <w:basedOn w:val="Standardnpsmoodstavce"/>
    <w:link w:val="Nadpis7"/>
    <w:semiHidden/>
    <w:locked/>
    <w:rsid w:val="007617C9"/>
    <w:rPr>
      <w:rFonts w:cs="Times New Roman"/>
      <w:smallCaps/>
      <w:color w:val="000000"/>
      <w:spacing w:val="10"/>
      <w:sz w:val="20"/>
      <w:szCs w:val="20"/>
      <w:lang w:eastAsia="ja-JP"/>
    </w:rPr>
  </w:style>
  <w:style w:type="character" w:customStyle="1" w:styleId="Nadpis8Char">
    <w:name w:val="Nadpis 8 Char"/>
    <w:basedOn w:val="Standardnpsmoodstavce"/>
    <w:link w:val="Nadpis8"/>
    <w:semiHidden/>
    <w:locked/>
    <w:rsid w:val="007617C9"/>
    <w:rPr>
      <w:rFonts w:cs="Times New Roman"/>
      <w:b/>
      <w:i/>
      <w:color w:val="94B6D2"/>
      <w:spacing w:val="10"/>
      <w:sz w:val="20"/>
      <w:szCs w:val="20"/>
      <w:lang w:eastAsia="ja-JP"/>
    </w:rPr>
  </w:style>
  <w:style w:type="character" w:customStyle="1" w:styleId="Nadpis9Char">
    <w:name w:val="Nadpis 9 Char"/>
    <w:basedOn w:val="Standardnpsmoodstavce"/>
    <w:link w:val="Nadpis9"/>
    <w:semiHidden/>
    <w:locked/>
    <w:rsid w:val="007617C9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textovodkaz">
    <w:name w:val="Hyperlink"/>
    <w:basedOn w:val="Standardnpsmoodstavce"/>
    <w:semiHidden/>
    <w:rsid w:val="007617C9"/>
    <w:rPr>
      <w:rFonts w:cs="Times New Roman"/>
      <w:color w:val="F7B615"/>
      <w:u w:val="single"/>
    </w:rPr>
  </w:style>
  <w:style w:type="character" w:styleId="Zdraznnintenzivn">
    <w:name w:val="Intense Emphasis"/>
    <w:basedOn w:val="Standardnpsmoodstavce"/>
    <w:rsid w:val="007617C9"/>
    <w:rPr>
      <w:rFonts w:ascii="Tw Cen MT" w:hAnsi="Tw Cen MT" w:cs="Times New Roman"/>
      <w:b/>
      <w:color w:val="DD8047"/>
      <w:spacing w:val="10"/>
      <w:w w:val="100"/>
      <w:kern w:val="0"/>
      <w:position w:val="0"/>
      <w:sz w:val="23"/>
      <w:vertAlign w:val="baseline"/>
    </w:rPr>
  </w:style>
  <w:style w:type="character" w:styleId="Odkazintenzivn">
    <w:name w:val="Intense Reference"/>
    <w:basedOn w:val="Standardnpsmoodstavce"/>
    <w:rsid w:val="007617C9"/>
    <w:rPr>
      <w:rFonts w:ascii="Tw Cen MT" w:hAnsi="Tw Cen MT" w:cs="Times New Roman"/>
      <w:b/>
      <w:caps/>
      <w:color w:val="94B6D2"/>
      <w:spacing w:val="10"/>
      <w:w w:val="100"/>
      <w:position w:val="0"/>
      <w:sz w:val="18"/>
      <w:szCs w:val="18"/>
      <w:u w:val="single" w:color="94B6D2"/>
    </w:rPr>
  </w:style>
  <w:style w:type="paragraph" w:styleId="Seznam">
    <w:name w:val="List"/>
    <w:basedOn w:val="Normln"/>
    <w:semiHidden/>
    <w:rsid w:val="007617C9"/>
    <w:pPr>
      <w:ind w:left="360" w:hanging="360"/>
    </w:pPr>
  </w:style>
  <w:style w:type="paragraph" w:styleId="Seznam2">
    <w:name w:val="List 2"/>
    <w:basedOn w:val="Normln"/>
    <w:semiHidden/>
    <w:rsid w:val="007617C9"/>
    <w:pPr>
      <w:ind w:left="720" w:hanging="360"/>
    </w:pPr>
  </w:style>
  <w:style w:type="paragraph" w:styleId="Seznamsodrkami">
    <w:name w:val="List Bullet"/>
    <w:basedOn w:val="Normln"/>
    <w:rsid w:val="007617C9"/>
    <w:pPr>
      <w:ind w:left="360" w:hanging="360"/>
    </w:pPr>
    <w:rPr>
      <w:sz w:val="24"/>
    </w:rPr>
  </w:style>
  <w:style w:type="paragraph" w:styleId="Seznamsodrkami2">
    <w:name w:val="List Bullet 2"/>
    <w:basedOn w:val="Normln"/>
    <w:rsid w:val="007617C9"/>
    <w:pPr>
      <w:ind w:left="720" w:hanging="360"/>
    </w:pPr>
    <w:rPr>
      <w:color w:val="94B6D2"/>
    </w:rPr>
  </w:style>
  <w:style w:type="paragraph" w:styleId="Seznamsodrkami3">
    <w:name w:val="List Bullet 3"/>
    <w:basedOn w:val="Normln"/>
    <w:rsid w:val="007617C9"/>
    <w:pPr>
      <w:ind w:left="864" w:hanging="360"/>
    </w:pPr>
    <w:rPr>
      <w:color w:val="DD8047"/>
    </w:rPr>
  </w:style>
  <w:style w:type="paragraph" w:styleId="Seznamsodrkami4">
    <w:name w:val="List Bullet 4"/>
    <w:basedOn w:val="Normln"/>
    <w:rsid w:val="007617C9"/>
    <w:pPr>
      <w:ind w:left="1440" w:hanging="360"/>
    </w:pPr>
    <w:rPr>
      <w:caps/>
      <w:spacing w:val="4"/>
    </w:rPr>
  </w:style>
  <w:style w:type="paragraph" w:styleId="Seznamsodrkami5">
    <w:name w:val="List Bullet 5"/>
    <w:basedOn w:val="Normln"/>
    <w:rsid w:val="007617C9"/>
    <w:pPr>
      <w:ind w:left="1584" w:hanging="360"/>
    </w:pPr>
  </w:style>
  <w:style w:type="paragraph" w:styleId="Odstavecseseznamem">
    <w:name w:val="List Paragraph"/>
    <w:aliases w:val="DM seznam"/>
    <w:basedOn w:val="Normln"/>
    <w:uiPriority w:val="34"/>
    <w:qFormat/>
    <w:rsid w:val="00F23722"/>
    <w:pPr>
      <w:numPr>
        <w:numId w:val="2"/>
      </w:numPr>
    </w:pPr>
  </w:style>
  <w:style w:type="paragraph" w:styleId="Bezmezer">
    <w:name w:val="No Spacing"/>
    <w:basedOn w:val="Normln"/>
    <w:link w:val="BezmezerChar"/>
    <w:qFormat/>
    <w:rsid w:val="007617C9"/>
    <w:pPr>
      <w:spacing w:after="0" w:line="240" w:lineRule="auto"/>
    </w:pPr>
  </w:style>
  <w:style w:type="paragraph" w:styleId="Citt">
    <w:name w:val="Quote"/>
    <w:basedOn w:val="Normln"/>
    <w:link w:val="CittChar"/>
    <w:qFormat/>
    <w:rsid w:val="007617C9"/>
    <w:rPr>
      <w:i/>
      <w:smallCaps/>
      <w:color w:val="775F55"/>
      <w:spacing w:val="6"/>
    </w:rPr>
  </w:style>
  <w:style w:type="character" w:customStyle="1" w:styleId="CittChar">
    <w:name w:val="Citát Char"/>
    <w:basedOn w:val="Standardnpsmoodstavce"/>
    <w:link w:val="Citt"/>
    <w:locked/>
    <w:rsid w:val="007617C9"/>
    <w:rPr>
      <w:rFonts w:cs="Times New Roman"/>
      <w:i/>
      <w:smallCaps/>
      <w:color w:val="775F55"/>
      <w:spacing w:val="6"/>
      <w:sz w:val="20"/>
      <w:szCs w:val="20"/>
      <w:lang w:eastAsia="ja-JP"/>
    </w:rPr>
  </w:style>
  <w:style w:type="character" w:styleId="Siln">
    <w:name w:val="Strong"/>
    <w:basedOn w:val="Standardnpsmoodstavce"/>
    <w:qFormat/>
    <w:rsid w:val="007617C9"/>
    <w:rPr>
      <w:rFonts w:ascii="Tw Cen MT" w:hAnsi="Tw Cen MT"/>
      <w:b/>
      <w:color w:val="DD8047"/>
    </w:rPr>
  </w:style>
  <w:style w:type="character" w:styleId="Zdraznnjemn">
    <w:name w:val="Subtle Emphasis"/>
    <w:basedOn w:val="Standardnpsmoodstavce"/>
    <w:rsid w:val="007617C9"/>
    <w:rPr>
      <w:rFonts w:ascii="Tw Cen MT" w:hAnsi="Tw Cen MT" w:cs="Times New Roman"/>
      <w:i/>
      <w:sz w:val="23"/>
    </w:rPr>
  </w:style>
  <w:style w:type="character" w:styleId="Odkazjemn">
    <w:name w:val="Subtle Reference"/>
    <w:basedOn w:val="Standardnpsmoodstavce"/>
    <w:rsid w:val="007617C9"/>
    <w:rPr>
      <w:rFonts w:ascii="Tw Cen MT" w:hAnsi="Tw Cen MT" w:cs="Times New Roman"/>
      <w:b/>
      <w:i/>
      <w:color w:val="775F55"/>
      <w:sz w:val="23"/>
    </w:rPr>
  </w:style>
  <w:style w:type="table" w:styleId="Mkatabulky">
    <w:name w:val="Table Grid"/>
    <w:basedOn w:val="Normlntabulka"/>
    <w:rsid w:val="007617C9"/>
    <w:rPr>
      <w:rFonts w:eastAsia="Times New Roman"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citac">
    <w:name w:val="table of authorities"/>
    <w:basedOn w:val="Normln"/>
    <w:next w:val="Normln"/>
    <w:semiHidden/>
    <w:rsid w:val="007617C9"/>
    <w:pPr>
      <w:ind w:left="220" w:hanging="220"/>
    </w:pPr>
  </w:style>
  <w:style w:type="paragraph" w:styleId="Obsah1">
    <w:name w:val="toc 1"/>
    <w:basedOn w:val="Normln"/>
    <w:next w:val="Normln"/>
    <w:autoRedefine/>
    <w:semiHidden/>
    <w:rsid w:val="007617C9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Obsah2">
    <w:name w:val="toc 2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Obsah3">
    <w:name w:val="toc 3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Obsah4">
    <w:name w:val="toc 4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Obsah5">
    <w:name w:val="toc 5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Obsah6">
    <w:name w:val="toc 6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Obsah7">
    <w:name w:val="toc 7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Obsah8">
    <w:name w:val="toc 8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Obsah9">
    <w:name w:val="toc 9"/>
    <w:basedOn w:val="Normln"/>
    <w:next w:val="Normln"/>
    <w:autoRedefine/>
    <w:semiHidden/>
    <w:rsid w:val="007617C9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BezmezerChar">
    <w:name w:val="Bez mezer Char"/>
    <w:basedOn w:val="Standardnpsmoodstavce"/>
    <w:link w:val="Bezmezer"/>
    <w:locked/>
    <w:rsid w:val="007617C9"/>
    <w:rPr>
      <w:rFonts w:cs="Times New Roman"/>
      <w:sz w:val="20"/>
      <w:szCs w:val="20"/>
      <w:lang w:eastAsia="ja-JP"/>
    </w:rPr>
  </w:style>
  <w:style w:type="paragraph" w:customStyle="1" w:styleId="HeaderEven">
    <w:name w:val="Header Even"/>
    <w:basedOn w:val="Normln"/>
    <w:semiHidden/>
    <w:rsid w:val="007617C9"/>
    <w:pPr>
      <w:pBdr>
        <w:bottom w:val="single" w:sz="4" w:space="1" w:color="94B6D2"/>
      </w:pBdr>
      <w:spacing w:after="0" w:line="240" w:lineRule="auto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ln"/>
    <w:semiHidden/>
    <w:rsid w:val="007617C9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ln"/>
    <w:semiHidden/>
    <w:rsid w:val="007617C9"/>
    <w:pPr>
      <w:pBdr>
        <w:bottom w:val="single" w:sz="4" w:space="1" w:color="94B6D2"/>
      </w:pBdr>
      <w:spacing w:after="0" w:line="240" w:lineRule="auto"/>
      <w:jc w:val="right"/>
    </w:pPr>
    <w:rPr>
      <w:rFonts w:eastAsia="Tw Cen MT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ln"/>
    <w:rsid w:val="007617C9"/>
    <w:pPr>
      <w:pBdr>
        <w:top w:val="single" w:sz="4" w:space="1" w:color="94B6D2"/>
      </w:pBdr>
      <w:jc w:val="right"/>
    </w:pPr>
    <w:rPr>
      <w:color w:val="775F55"/>
      <w:sz w:val="20"/>
    </w:rPr>
  </w:style>
  <w:style w:type="numbering" w:customStyle="1" w:styleId="MedianListStyle">
    <w:name w:val="Median List Style"/>
    <w:rsid w:val="0006008D"/>
    <w:pPr>
      <w:numPr>
        <w:numId w:val="1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BF7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Honza\AppData\Local\Microsoft\Windows\Temporary%20Internet%20Files\Content.Outlook\QEHI5B0G\www.datamind.c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Mind\Prezentace\Produkty\DataMindLeafletV08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EB607-8BE0-469C-AC56-3A2C2527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DataMindLeafletV08</Template>
  <TotalTime>8</TotalTime>
  <Pages>3</Pages>
  <Words>535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Mind Template</vt:lpstr>
      <vt:lpstr>Cesty dětí do školy a zpět</vt:lpstr>
    </vt:vector>
  </TitlesOfParts>
  <Company>Microsoft</Company>
  <LinksUpToDate>false</LinksUpToDate>
  <CharactersWithSpaces>3200</CharactersWithSpaces>
  <SharedDoc>false</SharedDoc>
  <HLinks>
    <vt:vector size="12" baseType="variant">
      <vt:variant>
        <vt:i4>1572888</vt:i4>
      </vt:variant>
      <vt:variant>
        <vt:i4>9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  <vt:variant>
        <vt:i4>1572888</vt:i4>
      </vt:variant>
      <vt:variant>
        <vt:i4>3</vt:i4>
      </vt:variant>
      <vt:variant>
        <vt:i4>0</vt:i4>
      </vt:variant>
      <vt:variant>
        <vt:i4>5</vt:i4>
      </vt:variant>
      <vt:variant>
        <vt:lpwstr>C:\Users\Honza\AppData\Local\Microsoft\Windows\Temporary Internet Files\Content.Outlook\QEHI5B0G\www.datamind.cz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Mind Template</dc:title>
  <dc:subject>Nabídka zpracování výsledků výzkumu</dc:subject>
  <dc:creator>Jan Oškrdal</dc:creator>
  <cp:keywords/>
  <dc:description/>
  <cp:lastModifiedBy>Petr</cp:lastModifiedBy>
  <cp:revision>9</cp:revision>
  <cp:lastPrinted>2018-04-11T11:30:00Z</cp:lastPrinted>
  <dcterms:created xsi:type="dcterms:W3CDTF">2018-06-26T10:33:00Z</dcterms:created>
  <dcterms:modified xsi:type="dcterms:W3CDTF">2018-07-04T07:33:00Z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